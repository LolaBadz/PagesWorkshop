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2F2F2" w:themeColor="background1" w:themeShade="F2"/>
  <w:body>
    <w:tbl>
      <w:tblPr>
        <w:tblStyle w:val="TableGrid"/>
        <w:tblW w:w="11213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1"/>
        <w:gridCol w:w="5492"/>
      </w:tblGrid>
      <w:tr w:rsidR="003A5EBA" w14:paraId="4E49843B" w14:textId="77777777" w:rsidTr="003A5EBA">
        <w:trPr>
          <w:trHeight w:val="383"/>
        </w:trPr>
        <w:tc>
          <w:tcPr>
            <w:tcW w:w="5721" w:type="dxa"/>
          </w:tcPr>
          <w:p w14:paraId="3BBE8140" w14:textId="5DCC1AF3" w:rsidR="003A5EBA" w:rsidRDefault="003A5EBA" w:rsidP="006F51D3">
            <w:r>
              <w:t>Jacksonville, FL</w:t>
            </w:r>
          </w:p>
        </w:tc>
        <w:tc>
          <w:tcPr>
            <w:tcW w:w="5492" w:type="dxa"/>
          </w:tcPr>
          <w:p w14:paraId="101344F7" w14:textId="08164CAB" w:rsidR="003A5EBA" w:rsidRDefault="003A5EBA" w:rsidP="006F51D3">
            <w:pPr>
              <w:jc w:val="right"/>
            </w:pPr>
            <w:r>
              <w:t xml:space="preserve">          LolaJamesBadz@gmail.com</w:t>
            </w:r>
          </w:p>
        </w:tc>
      </w:tr>
    </w:tbl>
    <w:p w14:paraId="7562B6BA" w14:textId="110D0D97" w:rsidR="00B60CDD" w:rsidRDefault="003A5EBA" w:rsidP="009671FF">
      <w:r>
        <w:rPr>
          <w:noProof/>
        </w:rPr>
        <w:drawing>
          <wp:anchor distT="0" distB="0" distL="114300" distR="114300" simplePos="0" relativeHeight="251660288" behindDoc="0" locked="0" layoutInCell="1" allowOverlap="1" wp14:anchorId="6F21B75E" wp14:editId="3CCF0F0E">
            <wp:simplePos x="0" y="0"/>
            <wp:positionH relativeFrom="margin">
              <wp:align>right</wp:align>
            </wp:positionH>
            <wp:positionV relativeFrom="paragraph">
              <wp:posOffset>123825</wp:posOffset>
            </wp:positionV>
            <wp:extent cx="1562100" cy="1562100"/>
            <wp:effectExtent l="0" t="0" r="0" b="0"/>
            <wp:wrapNone/>
            <wp:docPr id="31267663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76634" name="Graphic 312676634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0901F7" w14:textId="4705EE39" w:rsidR="00375B16" w:rsidRDefault="00375B16" w:rsidP="009671FF"/>
    <w:p w14:paraId="5F9D5F6F" w14:textId="3732D84F" w:rsidR="00FF0D5D" w:rsidRPr="00F316AD" w:rsidRDefault="009E3286" w:rsidP="009671FF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110B6" wp14:editId="0DF135D2">
                <wp:simplePos x="0" y="0"/>
                <wp:positionH relativeFrom="column">
                  <wp:posOffset>-106680</wp:posOffset>
                </wp:positionH>
                <wp:positionV relativeFrom="paragraph">
                  <wp:posOffset>752475</wp:posOffset>
                </wp:positionV>
                <wp:extent cx="3025140" cy="0"/>
                <wp:effectExtent l="0" t="0" r="0" b="0"/>
                <wp:wrapNone/>
                <wp:docPr id="49518179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5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32C03B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59.25pt" to="229.8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" strokecolor="#f55301 [3204]" strokeweight=".5pt">
                <v:stroke joinstyle="miter"/>
              </v:line>
            </w:pict>
          </mc:Fallback>
        </mc:AlternateContent>
      </w:r>
      <w:r w:rsidR="003A5EBA">
        <w:t>Lola</w:t>
      </w:r>
      <w:r w:rsidR="00FF0D5D">
        <w:t xml:space="preserve"> </w:t>
      </w:r>
      <w:r w:rsidR="003A5EBA">
        <w:t>Badz</w:t>
      </w:r>
    </w:p>
    <w:p w14:paraId="33630515" w14:textId="0013AA7E" w:rsidR="00375B16" w:rsidRDefault="00101EAC" w:rsidP="00FE1AE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D34587" wp14:editId="3887075C">
                <wp:simplePos x="0" y="0"/>
                <wp:positionH relativeFrom="column">
                  <wp:posOffset>2644219</wp:posOffset>
                </wp:positionH>
                <wp:positionV relativeFrom="paragraph">
                  <wp:posOffset>586949</wp:posOffset>
                </wp:positionV>
                <wp:extent cx="3582035" cy="11430"/>
                <wp:effectExtent l="0" t="0" r="37465" b="26670"/>
                <wp:wrapNone/>
                <wp:docPr id="142799882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203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6F0EE" id="Straight Connector 4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2pt,46.2pt" to="490.25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" strokecolor="#f55301 [3204]" strokeweight=".5pt">
                <v:stroke joinstyle="miter"/>
              </v:line>
            </w:pict>
          </mc:Fallback>
        </mc:AlternateContent>
      </w:r>
      <w:r w:rsidR="009E328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2D00D4" wp14:editId="3DEA7763">
                <wp:simplePos x="0" y="0"/>
                <wp:positionH relativeFrom="column">
                  <wp:posOffset>2636520</wp:posOffset>
                </wp:positionH>
                <wp:positionV relativeFrom="paragraph">
                  <wp:posOffset>370840</wp:posOffset>
                </wp:positionV>
                <wp:extent cx="22860" cy="7239000"/>
                <wp:effectExtent l="0" t="0" r="34290" b="19050"/>
                <wp:wrapNone/>
                <wp:docPr id="19639826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7239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402ED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6pt,29.2pt" to="209.4pt,5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" strokecolor="#f55301 [3204]" strokeweight=".5pt">
                <v:stroke joinstyle="miter"/>
              </v:line>
            </w:pict>
          </mc:Fallback>
        </mc:AlternateContent>
      </w:r>
      <w:r w:rsidR="003A5EBA">
        <w:t>College student</w:t>
      </w:r>
    </w:p>
    <w:p w14:paraId="6613C28D" w14:textId="6CDD47AD" w:rsidR="00101EAC" w:rsidRPr="007C14FA" w:rsidRDefault="00101EAC" w:rsidP="00101EAC">
      <w:pPr>
        <w:pStyle w:val="Heading1"/>
      </w:pPr>
      <w:r>
        <w:t>Linkdin</w:t>
      </w:r>
    </w:p>
    <w:p w14:paraId="78C6D5B6" w14:textId="1F1B9296" w:rsidR="006F51D3" w:rsidRPr="00101EAC" w:rsidRDefault="00101EAC" w:rsidP="00101EAC">
      <w:pPr>
        <w:rPr>
          <w:noProof/>
          <w:sz w:val="17"/>
          <w:szCs w:val="17"/>
          <w:lang w:val="en-AU" w:eastAsia="en-AU"/>
        </w:rPr>
      </w:pPr>
      <w:r w:rsidRPr="00101EAC">
        <w:rPr>
          <w:sz w:val="17"/>
          <w:szCs w:val="17"/>
        </w:rPr>
        <w:t> </w:t>
      </w:r>
      <w:hyperlink r:id="rId12" w:tgtFrame="_blank" w:history="1">
        <w:r w:rsidRPr="00101EAC">
          <w:rPr>
            <w:rStyle w:val="Hyperlink"/>
            <w:sz w:val="17"/>
            <w:szCs w:val="17"/>
          </w:rPr>
          <w:t>https://www.linkedin.com/in/lola-badz-481a13315/</w:t>
        </w:r>
      </w:hyperlink>
      <w:r w:rsidR="009E3286" w:rsidRPr="00101EAC">
        <w:rPr>
          <w:noProof/>
          <w:sz w:val="17"/>
          <w:szCs w:val="17"/>
          <w:lang w:val="en-AU"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2FFEDE" wp14:editId="2671A8A1">
                <wp:simplePos x="0" y="0"/>
                <wp:positionH relativeFrom="column">
                  <wp:posOffset>-45720</wp:posOffset>
                </wp:positionH>
                <wp:positionV relativeFrom="paragraph">
                  <wp:posOffset>1921510</wp:posOffset>
                </wp:positionV>
                <wp:extent cx="2689860" cy="7620"/>
                <wp:effectExtent l="0" t="0" r="34290" b="30480"/>
                <wp:wrapNone/>
                <wp:docPr id="15358760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98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FEE5D" id="Straight Connector 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151.3pt" to="208.2pt,1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" strokecolor="#f55301 [3204]" strokeweight=".5pt">
                <v:stroke joinstyle="miter"/>
              </v:line>
            </w:pict>
          </mc:Fallback>
        </mc:AlternateContent>
      </w:r>
      <w:r w:rsidR="005E2090" w:rsidRPr="00101EAC">
        <w:rPr>
          <w:noProof/>
          <w:sz w:val="17"/>
          <w:szCs w:val="17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61FF4AE5" wp14:editId="19E9247C">
                <wp:simplePos x="0" y="0"/>
                <wp:positionH relativeFrom="page">
                  <wp:posOffset>461645</wp:posOffset>
                </wp:positionH>
                <wp:positionV relativeFrom="paragraph">
                  <wp:posOffset>9144000</wp:posOffset>
                </wp:positionV>
                <wp:extent cx="6848856" cy="457200"/>
                <wp:effectExtent l="0" t="0" r="9525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8856" cy="457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2325F0" id="Rectangle 1" o:spid="_x0000_s1026" alt="&quot;&quot;" style="position:absolute;margin-left:36.35pt;margin-top:10in;width:539.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" fillcolor="#9361f3 [3208]" stroked="f">
                <w10:wrap anchorx="page"/>
                <w10:anchorlock/>
              </v:rect>
            </w:pict>
          </mc:Fallback>
        </mc:AlternateContent>
      </w: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16" w:type="dxa"/>
        </w:tblCellMar>
        <w:tblLook w:val="04A0" w:firstRow="1" w:lastRow="0" w:firstColumn="1" w:lastColumn="0" w:noHBand="0" w:noVBand="1"/>
      </w:tblPr>
      <w:tblGrid>
        <w:gridCol w:w="4500"/>
        <w:gridCol w:w="6290"/>
      </w:tblGrid>
      <w:tr w:rsidR="003A5EBA" w14:paraId="1D1F1005" w14:textId="77777777" w:rsidTr="00101EAC">
        <w:trPr>
          <w:trHeight w:val="2105"/>
        </w:trPr>
        <w:tc>
          <w:tcPr>
            <w:tcW w:w="4500" w:type="dxa"/>
          </w:tcPr>
          <w:p w14:paraId="7F019436" w14:textId="366BDF41" w:rsidR="003A5EBA" w:rsidRDefault="003A5EBA" w:rsidP="00FE1AE9">
            <w:pPr>
              <w:pStyle w:val="Heading1"/>
            </w:pPr>
            <w:r w:rsidRPr="00AA7D29">
              <w:t>Education</w:t>
            </w:r>
          </w:p>
          <w:p w14:paraId="7A9FC770" w14:textId="1683204B" w:rsidR="003A5EBA" w:rsidRDefault="003A5EBA" w:rsidP="00FE1AE9">
            <w:r>
              <w:t>Florida State College at Jacksonville</w:t>
            </w:r>
          </w:p>
          <w:p w14:paraId="54033232" w14:textId="77777777" w:rsidR="003A5EBA" w:rsidRPr="003A5EBA" w:rsidRDefault="003A5EBA" w:rsidP="003A5EBA">
            <w:r w:rsidRPr="003A5EBA">
              <w:t>501 State St W, Jacksonville, FL 32202</w:t>
            </w:r>
          </w:p>
          <w:p w14:paraId="49EC0E32" w14:textId="77777777" w:rsidR="003A5EBA" w:rsidRDefault="003A5EBA" w:rsidP="00FE1AE9">
            <w:r>
              <w:t>Computer Information Technology</w:t>
            </w:r>
          </w:p>
          <w:p w14:paraId="3B4775DA" w14:textId="77777777" w:rsidR="009E3286" w:rsidRDefault="009E3286" w:rsidP="00FE1AE9"/>
          <w:p w14:paraId="1252A950" w14:textId="222E0376" w:rsidR="009E3286" w:rsidRPr="006F51D3" w:rsidRDefault="009E3286" w:rsidP="00FE1AE9">
            <w:r>
              <w:t>Graduate of Atlantic Coast Highschool</w:t>
            </w:r>
          </w:p>
        </w:tc>
        <w:tc>
          <w:tcPr>
            <w:tcW w:w="6290" w:type="dxa"/>
          </w:tcPr>
          <w:p w14:paraId="0132CD34" w14:textId="23ED0BDA" w:rsidR="003A5EBA" w:rsidRPr="00AA7D29" w:rsidRDefault="003A5EBA" w:rsidP="00FE1AE9">
            <w:pPr>
              <w:pStyle w:val="Heading1"/>
            </w:pPr>
            <w:r w:rsidRPr="00AA7D29">
              <w:t>Functional Skills</w:t>
            </w:r>
          </w:p>
          <w:p w14:paraId="14F6E9BB" w14:textId="77777777" w:rsidR="003A5EBA" w:rsidRDefault="003A5EBA" w:rsidP="003A5EBA">
            <w:r>
              <w:t>Microsoft Applications</w:t>
            </w:r>
          </w:p>
          <w:p w14:paraId="5F717A5B" w14:textId="77777777" w:rsidR="003A5EBA" w:rsidRDefault="003A5EBA" w:rsidP="003A5EBA">
            <w:r>
              <w:t>Mastered essay structure</w:t>
            </w:r>
          </w:p>
          <w:p w14:paraId="1F6FEF15" w14:textId="77777777" w:rsidR="003A5EBA" w:rsidRDefault="003A5EBA" w:rsidP="003A5EBA">
            <w:r>
              <w:t>Development of strong writing skills</w:t>
            </w:r>
          </w:p>
          <w:p w14:paraId="2433B7B8" w14:textId="77777777" w:rsidR="003A5EBA" w:rsidRDefault="003A5EBA" w:rsidP="003A5EBA">
            <w:r>
              <w:t>Processes of troubleshooting user problems</w:t>
            </w:r>
          </w:p>
          <w:p w14:paraId="6F1BE56F" w14:textId="77777777" w:rsidR="003A5EBA" w:rsidRDefault="003A5EBA" w:rsidP="003A5EBA">
            <w:r>
              <w:t>Technical assistance</w:t>
            </w:r>
          </w:p>
          <w:p w14:paraId="1C3DBA21" w14:textId="77777777" w:rsidR="003A5EBA" w:rsidRDefault="003A5EBA" w:rsidP="003A5EBA">
            <w:r>
              <w:t>System upgrades and services</w:t>
            </w:r>
          </w:p>
          <w:p w14:paraId="071A3F8F" w14:textId="77777777" w:rsidR="003A5EBA" w:rsidRDefault="003A5EBA" w:rsidP="003A5EBA">
            <w:r>
              <w:t>Customer service</w:t>
            </w:r>
          </w:p>
          <w:p w14:paraId="150513F0" w14:textId="40270B05" w:rsidR="003A5EBA" w:rsidRDefault="00101EAC" w:rsidP="003A5EBA">
            <w:r>
              <w:t>Studied major</w:t>
            </w:r>
            <w:r w:rsidR="003A5EBA">
              <w:t xml:space="preserve"> historical events</w:t>
            </w:r>
          </w:p>
          <w:p w14:paraId="7EDAA07F" w14:textId="77777777" w:rsidR="003A5EBA" w:rsidRDefault="003A5EBA" w:rsidP="003A5EBA">
            <w:r>
              <w:t>Analyzed the influence of government</w:t>
            </w:r>
          </w:p>
          <w:p w14:paraId="1918B884" w14:textId="77777777" w:rsidR="003A5EBA" w:rsidRDefault="003A5EBA" w:rsidP="006F51D3">
            <w:r>
              <w:t>Critical thinking and analytical skills</w:t>
            </w:r>
          </w:p>
          <w:p w14:paraId="20CABF71" w14:textId="06F07829" w:rsidR="009E3286" w:rsidRPr="006F51D3" w:rsidRDefault="009E3286" w:rsidP="006F51D3">
            <w:r>
              <w:t>Computer Hardware comfortability</w:t>
            </w:r>
          </w:p>
        </w:tc>
      </w:tr>
      <w:tr w:rsidR="003A5EBA" w14:paraId="5ECD0226" w14:textId="77777777" w:rsidTr="00101EAC">
        <w:tc>
          <w:tcPr>
            <w:tcW w:w="4500" w:type="dxa"/>
          </w:tcPr>
          <w:p w14:paraId="2B7F7790" w14:textId="34CE74E1" w:rsidR="003A5EBA" w:rsidRDefault="003A5EBA" w:rsidP="006F51D3"/>
        </w:tc>
        <w:tc>
          <w:tcPr>
            <w:tcW w:w="6290" w:type="dxa"/>
          </w:tcPr>
          <w:p w14:paraId="2662EC12" w14:textId="77777777" w:rsidR="003A5EBA" w:rsidRDefault="003A5EBA" w:rsidP="00FE1AE9">
            <w:pPr>
              <w:pStyle w:val="Heading1"/>
            </w:pPr>
            <w:r w:rsidRPr="00FE1AE9">
              <w:t>Experience</w:t>
            </w:r>
          </w:p>
          <w:p w14:paraId="3C07338C" w14:textId="77777777" w:rsidR="003A5EBA" w:rsidRPr="005D0A02" w:rsidRDefault="003A5EBA" w:rsidP="009671FF">
            <w:r>
              <w:t xml:space="preserve">November 2021 - present </w:t>
            </w:r>
          </w:p>
          <w:p w14:paraId="7B5166DC" w14:textId="77777777" w:rsidR="003A5EBA" w:rsidRPr="005D0A02" w:rsidRDefault="003A5EBA" w:rsidP="009671FF">
            <w:r>
              <w:t xml:space="preserve">Food Server </w:t>
            </w:r>
            <w:proofErr w:type="gramStart"/>
            <w:r>
              <w:t>•  Hong</w:t>
            </w:r>
            <w:proofErr w:type="gramEnd"/>
            <w:r>
              <w:t xml:space="preserve"> Kong Bistro</w:t>
            </w:r>
          </w:p>
          <w:p w14:paraId="7CE4006D" w14:textId="77777777" w:rsidR="003A5EBA" w:rsidRPr="005D0A02" w:rsidRDefault="003A5EBA" w:rsidP="009671FF">
            <w:r>
              <w:t xml:space="preserve"> </w:t>
            </w:r>
          </w:p>
          <w:p w14:paraId="51F15533" w14:textId="77777777" w:rsidR="003A5EBA" w:rsidRPr="005D0A02" w:rsidRDefault="003A5EBA" w:rsidP="009671FF">
            <w:r>
              <w:t xml:space="preserve">September 2022 – December 2022 </w:t>
            </w:r>
          </w:p>
          <w:p w14:paraId="325E6C41" w14:textId="77777777" w:rsidR="003A5EBA" w:rsidRPr="005D0A02" w:rsidRDefault="003A5EBA" w:rsidP="009671FF">
            <w:r>
              <w:t>Cashier/Food Service• Jon Smith Subs</w:t>
            </w:r>
          </w:p>
          <w:p w14:paraId="6B6BD493" w14:textId="77777777" w:rsidR="003A5EBA" w:rsidRPr="005D0A02" w:rsidRDefault="003A5EBA" w:rsidP="009671FF">
            <w:r>
              <w:t xml:space="preserve"> </w:t>
            </w:r>
          </w:p>
          <w:p w14:paraId="22C6F8E0" w14:textId="77777777" w:rsidR="003A5EBA" w:rsidRPr="005D0A02" w:rsidRDefault="003A5EBA" w:rsidP="009671FF">
            <w:r>
              <w:t xml:space="preserve">November 2024 – January 2025  </w:t>
            </w:r>
          </w:p>
          <w:p w14:paraId="02F3D207" w14:textId="46466B63" w:rsidR="003A5EBA" w:rsidRDefault="003A5EBA" w:rsidP="003A5EBA">
            <w:r>
              <w:t>Baker/Barista • Cheesecake Factory</w:t>
            </w:r>
          </w:p>
        </w:tc>
      </w:tr>
      <w:tr w:rsidR="003A5EBA" w14:paraId="63785ACD" w14:textId="77777777" w:rsidTr="00101EAC">
        <w:tc>
          <w:tcPr>
            <w:tcW w:w="4500" w:type="dxa"/>
          </w:tcPr>
          <w:p w14:paraId="79D86111" w14:textId="77777777" w:rsidR="003A5EBA" w:rsidRDefault="003A5EBA" w:rsidP="006F51D3">
            <w:pPr>
              <w:pStyle w:val="Heading1"/>
            </w:pPr>
          </w:p>
        </w:tc>
        <w:tc>
          <w:tcPr>
            <w:tcW w:w="6290" w:type="dxa"/>
          </w:tcPr>
          <w:p w14:paraId="0FA2A4D4" w14:textId="05CF17E9" w:rsidR="003A5EBA" w:rsidRPr="00AA7D29" w:rsidRDefault="009E3286" w:rsidP="00FE1AE9">
            <w:pPr>
              <w:pStyle w:val="Heading1"/>
            </w:pPr>
            <w:r>
              <w:t>IT related experience</w:t>
            </w:r>
          </w:p>
          <w:p w14:paraId="5E6DCFC6" w14:textId="71484505" w:rsidR="003A5EBA" w:rsidRDefault="009E3286" w:rsidP="009E3286">
            <w:r>
              <w:t>Computer Information Technology – Class – ACHS</w:t>
            </w:r>
          </w:p>
          <w:p w14:paraId="5F60E84C" w14:textId="12865C62" w:rsidR="009E3286" w:rsidRDefault="009E3286" w:rsidP="009E3286">
            <w:r>
              <w:t>Computer Science – Class – ACHS</w:t>
            </w:r>
          </w:p>
          <w:p w14:paraId="327E6777" w14:textId="549B4926" w:rsidR="009E3286" w:rsidRDefault="009E3286" w:rsidP="009E3286">
            <w:r>
              <w:t>Unity Engine – Class – ACHS</w:t>
            </w:r>
          </w:p>
          <w:p w14:paraId="3D8B9DCA" w14:textId="77777777" w:rsidR="009E3286" w:rsidRDefault="009E3286" w:rsidP="009E3286">
            <w:r>
              <w:t>Computer building – Self learning</w:t>
            </w:r>
          </w:p>
          <w:p w14:paraId="61CE89B7" w14:textId="77777777" w:rsidR="009E3286" w:rsidRDefault="009E3286" w:rsidP="009E3286">
            <w:r>
              <w:t>Computer Maintenance – Self Learning</w:t>
            </w:r>
          </w:p>
          <w:p w14:paraId="18801F98" w14:textId="2E7CF487" w:rsidR="009E3286" w:rsidRDefault="009E3286" w:rsidP="009E3286">
            <w:r>
              <w:t>Game Design – Class – ACHS</w:t>
            </w:r>
          </w:p>
          <w:p w14:paraId="51FFF575" w14:textId="4A27C883" w:rsidR="009E3286" w:rsidRDefault="009E3286" w:rsidP="009E3286"/>
        </w:tc>
      </w:tr>
      <w:tr w:rsidR="003A5EBA" w14:paraId="28F5E97A" w14:textId="77777777" w:rsidTr="00101EAC">
        <w:tc>
          <w:tcPr>
            <w:tcW w:w="4500" w:type="dxa"/>
          </w:tcPr>
          <w:p w14:paraId="1B404763" w14:textId="77777777" w:rsidR="003A5EBA" w:rsidRDefault="003A5EBA" w:rsidP="006F51D3">
            <w:pPr>
              <w:pStyle w:val="Heading1"/>
            </w:pPr>
          </w:p>
        </w:tc>
        <w:tc>
          <w:tcPr>
            <w:tcW w:w="6290" w:type="dxa"/>
          </w:tcPr>
          <w:p w14:paraId="5EB03534" w14:textId="5C35B205" w:rsidR="003A5EBA" w:rsidRPr="006F51D3" w:rsidRDefault="003A5EBA" w:rsidP="006F51D3"/>
        </w:tc>
      </w:tr>
    </w:tbl>
    <w:p w14:paraId="10107258" w14:textId="77777777" w:rsidR="00C55D85" w:rsidRPr="005E2090" w:rsidRDefault="00C55D85" w:rsidP="00843C42">
      <w:pPr>
        <w:rPr>
          <w:sz w:val="12"/>
          <w:szCs w:val="14"/>
        </w:rPr>
      </w:pPr>
    </w:p>
    <w:sectPr w:rsidR="00C55D85" w:rsidRPr="005E2090" w:rsidSect="005E2090">
      <w:pgSz w:w="12240" w:h="15840" w:code="1"/>
      <w:pgMar w:top="720" w:right="720" w:bottom="720" w:left="720" w:header="432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C7A09D" w14:textId="77777777" w:rsidR="00255D0B" w:rsidRDefault="00255D0B" w:rsidP="00F316AD">
      <w:r>
        <w:separator/>
      </w:r>
    </w:p>
  </w:endnote>
  <w:endnote w:type="continuationSeparator" w:id="0">
    <w:p w14:paraId="31E65303" w14:textId="77777777" w:rsidR="00255D0B" w:rsidRDefault="00255D0B" w:rsidP="00F316AD">
      <w:r>
        <w:continuationSeparator/>
      </w:r>
    </w:p>
  </w:endnote>
  <w:endnote w:type="continuationNotice" w:id="1">
    <w:p w14:paraId="0C8858DD" w14:textId="77777777" w:rsidR="00255D0B" w:rsidRDefault="00255D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690CFA" w14:textId="77777777" w:rsidR="00255D0B" w:rsidRDefault="00255D0B" w:rsidP="00F316AD">
      <w:r>
        <w:separator/>
      </w:r>
    </w:p>
  </w:footnote>
  <w:footnote w:type="continuationSeparator" w:id="0">
    <w:p w14:paraId="06D8384B" w14:textId="77777777" w:rsidR="00255D0B" w:rsidRDefault="00255D0B" w:rsidP="00F316AD">
      <w:r>
        <w:continuationSeparator/>
      </w:r>
    </w:p>
  </w:footnote>
  <w:footnote w:type="continuationNotice" w:id="1">
    <w:p w14:paraId="48C7BC31" w14:textId="77777777" w:rsidR="00255D0B" w:rsidRDefault="00255D0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1B362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991E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87E03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B52372"/>
    <w:multiLevelType w:val="hybridMultilevel"/>
    <w:tmpl w:val="39F4CB7C"/>
    <w:lvl w:ilvl="0" w:tplc="F92E02CA">
      <w:start w:val="501"/>
      <w:numFmt w:val="bullet"/>
      <w:lvlText w:val="-"/>
      <w:lvlJc w:val="left"/>
      <w:pPr>
        <w:ind w:left="720" w:hanging="360"/>
      </w:pPr>
      <w:rPr>
        <w:rFonts w:ascii="Avenir Next LT Pro Light" w:eastAsiaTheme="minorHAnsi" w:hAnsi="Avenir Next LT Pro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9601B"/>
    <w:multiLevelType w:val="hybridMultilevel"/>
    <w:tmpl w:val="46FC83AE"/>
    <w:lvl w:ilvl="0" w:tplc="34423F92">
      <w:start w:val="501"/>
      <w:numFmt w:val="bullet"/>
      <w:lvlText w:val="-"/>
      <w:lvlJc w:val="left"/>
      <w:pPr>
        <w:ind w:left="720" w:hanging="360"/>
      </w:pPr>
      <w:rPr>
        <w:rFonts w:ascii="Avenir Next LT Pro Light" w:eastAsiaTheme="minorHAnsi" w:hAnsi="Avenir Next LT Pro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3675B7"/>
    <w:multiLevelType w:val="multilevel"/>
    <w:tmpl w:val="75EA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6921685">
    <w:abstractNumId w:val="2"/>
  </w:num>
  <w:num w:numId="2" w16cid:durableId="2071807172">
    <w:abstractNumId w:val="1"/>
  </w:num>
  <w:num w:numId="3" w16cid:durableId="867915658">
    <w:abstractNumId w:val="0"/>
  </w:num>
  <w:num w:numId="4" w16cid:durableId="496581980">
    <w:abstractNumId w:val="5"/>
  </w:num>
  <w:num w:numId="5" w16cid:durableId="1731689954">
    <w:abstractNumId w:val="4"/>
  </w:num>
  <w:num w:numId="6" w16cid:durableId="5136196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EBA"/>
    <w:rsid w:val="0001399F"/>
    <w:rsid w:val="00095D41"/>
    <w:rsid w:val="000E061B"/>
    <w:rsid w:val="000E1D44"/>
    <w:rsid w:val="00101EAC"/>
    <w:rsid w:val="001A375F"/>
    <w:rsid w:val="001C43C3"/>
    <w:rsid w:val="001F1F0D"/>
    <w:rsid w:val="0020696E"/>
    <w:rsid w:val="002356A2"/>
    <w:rsid w:val="0024775A"/>
    <w:rsid w:val="00255D0B"/>
    <w:rsid w:val="00263514"/>
    <w:rsid w:val="00286F3A"/>
    <w:rsid w:val="00296CF0"/>
    <w:rsid w:val="002D12DA"/>
    <w:rsid w:val="003019B2"/>
    <w:rsid w:val="0034688D"/>
    <w:rsid w:val="00375B16"/>
    <w:rsid w:val="003A5EBA"/>
    <w:rsid w:val="0040233B"/>
    <w:rsid w:val="00446167"/>
    <w:rsid w:val="00463165"/>
    <w:rsid w:val="004A5287"/>
    <w:rsid w:val="004E62DB"/>
    <w:rsid w:val="005036BD"/>
    <w:rsid w:val="00507E93"/>
    <w:rsid w:val="00511A6E"/>
    <w:rsid w:val="0057534A"/>
    <w:rsid w:val="005B11ED"/>
    <w:rsid w:val="005D0A02"/>
    <w:rsid w:val="005D36AC"/>
    <w:rsid w:val="005E2090"/>
    <w:rsid w:val="00605A5B"/>
    <w:rsid w:val="006A2729"/>
    <w:rsid w:val="006C5D24"/>
    <w:rsid w:val="006C60E6"/>
    <w:rsid w:val="006D2DE6"/>
    <w:rsid w:val="006E70D3"/>
    <w:rsid w:val="006F51D3"/>
    <w:rsid w:val="006F5AA6"/>
    <w:rsid w:val="00791F9D"/>
    <w:rsid w:val="007B0F94"/>
    <w:rsid w:val="007C14FA"/>
    <w:rsid w:val="007C75FB"/>
    <w:rsid w:val="00815943"/>
    <w:rsid w:val="00843C42"/>
    <w:rsid w:val="00860DB6"/>
    <w:rsid w:val="0088104A"/>
    <w:rsid w:val="00896FA4"/>
    <w:rsid w:val="008A550D"/>
    <w:rsid w:val="008B0CD9"/>
    <w:rsid w:val="008B507E"/>
    <w:rsid w:val="009671FF"/>
    <w:rsid w:val="00970283"/>
    <w:rsid w:val="00975E79"/>
    <w:rsid w:val="00990C25"/>
    <w:rsid w:val="00993257"/>
    <w:rsid w:val="0099359E"/>
    <w:rsid w:val="009941DA"/>
    <w:rsid w:val="009B12B0"/>
    <w:rsid w:val="009E3286"/>
    <w:rsid w:val="009E485B"/>
    <w:rsid w:val="009F0771"/>
    <w:rsid w:val="00A30F44"/>
    <w:rsid w:val="00A77921"/>
    <w:rsid w:val="00A85652"/>
    <w:rsid w:val="00AA7D29"/>
    <w:rsid w:val="00AB2CDC"/>
    <w:rsid w:val="00AD6373"/>
    <w:rsid w:val="00AD6C78"/>
    <w:rsid w:val="00AF6443"/>
    <w:rsid w:val="00B03BA7"/>
    <w:rsid w:val="00B111F4"/>
    <w:rsid w:val="00B2124F"/>
    <w:rsid w:val="00B575FB"/>
    <w:rsid w:val="00B60CDD"/>
    <w:rsid w:val="00B6190E"/>
    <w:rsid w:val="00B62264"/>
    <w:rsid w:val="00B96BFC"/>
    <w:rsid w:val="00BD4217"/>
    <w:rsid w:val="00BE56E4"/>
    <w:rsid w:val="00C1095A"/>
    <w:rsid w:val="00C42F47"/>
    <w:rsid w:val="00C55D85"/>
    <w:rsid w:val="00C720A7"/>
    <w:rsid w:val="00C81523"/>
    <w:rsid w:val="00CA2273"/>
    <w:rsid w:val="00CD50FD"/>
    <w:rsid w:val="00D1030B"/>
    <w:rsid w:val="00D47124"/>
    <w:rsid w:val="00D666A1"/>
    <w:rsid w:val="00D93B73"/>
    <w:rsid w:val="00DA0D2A"/>
    <w:rsid w:val="00DD5D7B"/>
    <w:rsid w:val="00DE7058"/>
    <w:rsid w:val="00E8639E"/>
    <w:rsid w:val="00EB441D"/>
    <w:rsid w:val="00EF4A2C"/>
    <w:rsid w:val="00F2368E"/>
    <w:rsid w:val="00F316AD"/>
    <w:rsid w:val="00F4501B"/>
    <w:rsid w:val="00FE1AE9"/>
    <w:rsid w:val="00FF0D5D"/>
    <w:rsid w:val="032319CC"/>
    <w:rsid w:val="0923DEB5"/>
    <w:rsid w:val="0C0391D1"/>
    <w:rsid w:val="133970F0"/>
    <w:rsid w:val="1B93846D"/>
    <w:rsid w:val="2247868E"/>
    <w:rsid w:val="26F4C204"/>
    <w:rsid w:val="27FDDD1F"/>
    <w:rsid w:val="285FFE01"/>
    <w:rsid w:val="33F4865D"/>
    <w:rsid w:val="3AFA5DA2"/>
    <w:rsid w:val="3C066E3F"/>
    <w:rsid w:val="3D26190D"/>
    <w:rsid w:val="3DAAC90A"/>
    <w:rsid w:val="45BA3D45"/>
    <w:rsid w:val="4C36F6F3"/>
    <w:rsid w:val="4D98DA39"/>
    <w:rsid w:val="52013909"/>
    <w:rsid w:val="5781775B"/>
    <w:rsid w:val="582D56F6"/>
    <w:rsid w:val="6553B3B7"/>
    <w:rsid w:val="678E9AED"/>
    <w:rsid w:val="6A898D97"/>
    <w:rsid w:val="6E8D955C"/>
    <w:rsid w:val="74FFE143"/>
    <w:rsid w:val="7A0AE869"/>
    <w:rsid w:val="7B3A0C73"/>
    <w:rsid w:val="7BACD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A8518"/>
  <w15:chartTrackingRefBased/>
  <w15:docId w15:val="{7C7804FD-EEDA-4A5F-927F-B15F837A5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FE1AE9"/>
    <w:pPr>
      <w:spacing w:line="288" w:lineRule="auto"/>
    </w:pPr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6A2729"/>
    <w:pPr>
      <w:spacing w:before="360" w:after="240"/>
      <w:outlineLvl w:val="0"/>
    </w:pPr>
    <w:rPr>
      <w:rFonts w:cs="Times New Roman (Body CS)"/>
      <w:b/>
      <w:caps/>
      <w:color w:val="0938F0" w:themeColor="accent3"/>
      <w:spacing w:val="20"/>
    </w:rPr>
  </w:style>
  <w:style w:type="paragraph" w:styleId="Heading2">
    <w:name w:val="heading 2"/>
    <w:basedOn w:val="Normal"/>
    <w:next w:val="Normal"/>
    <w:link w:val="Heading2Char"/>
    <w:uiPriority w:val="3"/>
    <w:qFormat/>
    <w:rsid w:val="005D36AC"/>
    <w:pPr>
      <w:spacing w:before="40" w:line="240" w:lineRule="auto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uiPriority w:val="3"/>
    <w:semiHidden/>
    <w:qFormat/>
    <w:rsid w:val="005D36AC"/>
    <w:pPr>
      <w:keepNext/>
      <w:keepLines/>
      <w:spacing w:line="24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3"/>
    <w:semiHidden/>
    <w:qFormat/>
    <w:rsid w:val="005D36AC"/>
    <w:pPr>
      <w:keepNext/>
      <w:keepLines/>
      <w:spacing w:line="240" w:lineRule="auto"/>
      <w:outlineLvl w:val="3"/>
    </w:pPr>
    <w:rPr>
      <w:rFonts w:eastAsiaTheme="majorEastAsia" w:cstheme="majorBidi"/>
      <w:iCs/>
      <w:color w:val="B73D00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639E"/>
    <w:rPr>
      <w:color w:val="404040" w:themeColor="text1" w:themeTint="BF"/>
      <w:sz w:val="22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639E"/>
    <w:rPr>
      <w:color w:val="404040" w:themeColor="text1" w:themeTint="BF"/>
      <w:sz w:val="22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E1AE9"/>
    <w:pPr>
      <w:spacing w:after="120" w:line="240" w:lineRule="auto"/>
    </w:pPr>
    <w:rPr>
      <w:rFonts w:asciiTheme="majorHAnsi" w:hAnsiTheme="majorHAnsi" w:cs="Times New Roman (Body CS)"/>
      <w:b/>
      <w:color w:val="0938F0" w:themeColor="accent3"/>
      <w:sz w:val="96"/>
    </w:rPr>
  </w:style>
  <w:style w:type="character" w:customStyle="1" w:styleId="TitleChar">
    <w:name w:val="Title Char"/>
    <w:basedOn w:val="DefaultParagraphFont"/>
    <w:link w:val="Title"/>
    <w:rsid w:val="00FE1AE9"/>
    <w:rPr>
      <w:rFonts w:asciiTheme="majorHAnsi" w:hAnsiTheme="majorHAnsi" w:cs="Times New Roman (Body CS)"/>
      <w:b/>
      <w:color w:val="0938F0" w:themeColor="accent3"/>
      <w:sz w:val="96"/>
    </w:rPr>
  </w:style>
  <w:style w:type="paragraph" w:styleId="Subtitle">
    <w:name w:val="Subtitle"/>
    <w:basedOn w:val="Normal"/>
    <w:next w:val="Normal"/>
    <w:link w:val="SubtitleChar"/>
    <w:uiPriority w:val="2"/>
    <w:qFormat/>
    <w:rsid w:val="00D666A1"/>
    <w:pPr>
      <w:spacing w:before="120" w:after="120" w:line="240" w:lineRule="auto"/>
    </w:pPr>
    <w:rPr>
      <w:rFonts w:cs="Times New Roman (Body CS)"/>
      <w:caps/>
      <w:color w:val="000000" w:themeColor="text1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666A1"/>
    <w:rPr>
      <w:rFonts w:ascii="Avenir Next LT Pro Light" w:hAnsi="Avenir Next LT Pro Light" w:cs="Times New Roman (Body CS)"/>
      <w:caps/>
      <w:color w:val="000000" w:themeColor="text1"/>
      <w:spacing w:val="20"/>
      <w:sz w:val="32"/>
    </w:rPr>
  </w:style>
  <w:style w:type="character" w:customStyle="1" w:styleId="Heading1Char">
    <w:name w:val="Heading 1 Char"/>
    <w:basedOn w:val="DefaultParagraphFont"/>
    <w:link w:val="Heading1"/>
    <w:uiPriority w:val="3"/>
    <w:rsid w:val="006A2729"/>
    <w:rPr>
      <w:rFonts w:ascii="Avenir Next LT Pro Light" w:hAnsi="Avenir Next LT Pro Light" w:cs="Times New Roman (Body CS)"/>
      <w:b/>
      <w:caps/>
      <w:color w:val="0938F0" w:themeColor="accent3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3"/>
    <w:rsid w:val="005D36AC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3"/>
    <w:semiHidden/>
    <w:rsid w:val="00FE1AE9"/>
    <w:rPr>
      <w:rFonts w:eastAsiaTheme="majorEastAsia" w:cstheme="majorBidi"/>
      <w:color w:val="404040" w:themeColor="text1" w:themeTint="BF"/>
      <w:sz w:val="20"/>
    </w:rPr>
  </w:style>
  <w:style w:type="paragraph" w:customStyle="1" w:styleId="TitleAlt">
    <w:name w:val="Title Alt"/>
    <w:basedOn w:val="Normal"/>
    <w:uiPriority w:val="1"/>
    <w:semiHidden/>
    <w:qFormat/>
    <w:rsid w:val="00EF4A2C"/>
    <w:pPr>
      <w:spacing w:before="120" w:after="120" w:line="240" w:lineRule="auto"/>
    </w:pPr>
    <w:rPr>
      <w:rFonts w:ascii="Avenir Next LT Pro Demi" w:hAnsi="Avenir Next LT Pro Demi"/>
      <w:b/>
      <w:color w:val="000000" w:themeColor="text1"/>
      <w:sz w:val="90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1AE9"/>
    <w:rPr>
      <w:rFonts w:eastAsiaTheme="majorEastAsia" w:cstheme="majorBidi"/>
      <w:iCs/>
      <w:color w:val="B73D00" w:themeColor="accent1" w:themeShade="BF"/>
      <w:sz w:val="20"/>
    </w:rPr>
  </w:style>
  <w:style w:type="paragraph" w:styleId="ListParagraph">
    <w:name w:val="List Paragraph"/>
    <w:basedOn w:val="Normal"/>
    <w:uiPriority w:val="34"/>
    <w:semiHidden/>
    <w:qFormat/>
    <w:rsid w:val="003A5EB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3A5E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E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7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lola-badz-481a13315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jbad\AppData\Roaming\Microsoft\Templates\Basic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Virtual resume with Cameo">
      <a:dk1>
        <a:srgbClr val="000000"/>
      </a:dk1>
      <a:lt1>
        <a:srgbClr val="FFFFFF"/>
      </a:lt1>
      <a:dk2>
        <a:srgbClr val="0E2841"/>
      </a:dk2>
      <a:lt2>
        <a:srgbClr val="F7F7F7"/>
      </a:lt2>
      <a:accent1>
        <a:srgbClr val="F55301"/>
      </a:accent1>
      <a:accent2>
        <a:srgbClr val="F370B2"/>
      </a:accent2>
      <a:accent3>
        <a:srgbClr val="0938F0"/>
      </a:accent3>
      <a:accent4>
        <a:srgbClr val="097130"/>
      </a:accent4>
      <a:accent5>
        <a:srgbClr val="9361F3"/>
      </a:accent5>
      <a:accent6>
        <a:srgbClr val="F1B61C"/>
      </a:accent6>
      <a:hlink>
        <a:srgbClr val="467886"/>
      </a:hlink>
      <a:folHlink>
        <a:srgbClr val="96607D"/>
      </a:folHlink>
    </a:clrScheme>
    <a:fontScheme name="Custom 43">
      <a:majorFont>
        <a:latin typeface="Avenir Next LT Pro"/>
        <a:ea typeface=""/>
        <a:cs typeface=""/>
      </a:majorFont>
      <a:minorFont>
        <a:latin typeface="Avenir Next LT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0A2EB7-BD3E-4445-8A69-400521E0E20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3919F03-93F0-49D8-9FA8-B8C4CD9960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E403FB-4392-4834-A1D0-8A854D971F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13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Macintosh .</dc:creator>
  <cp:keywords/>
  <dc:description/>
  <cp:lastModifiedBy>Badz, Lola J.</cp:lastModifiedBy>
  <cp:revision>2</cp:revision>
  <dcterms:created xsi:type="dcterms:W3CDTF">2025-04-13T21:33:00Z</dcterms:created>
  <dcterms:modified xsi:type="dcterms:W3CDTF">2025-04-13T21:33:00Z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